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 tata letak untuk semua konten"/>
      </w:tblPr>
      <w:tblGrid>
        <w:gridCol w:w="2922"/>
        <w:gridCol w:w="6680"/>
      </w:tblGrid>
      <w:tr w:rsidR="00C420C8" w:rsidRPr="005152F2" w14:paraId="3CE3FA0A" w14:textId="77777777" w:rsidTr="00C420C8">
        <w:tc>
          <w:tcPr>
            <w:tcW w:w="3023" w:type="dxa"/>
          </w:tcPr>
          <w:p w14:paraId="6A639456" w14:textId="79CAF864" w:rsidR="00C420C8" w:rsidRPr="005152F2" w:rsidRDefault="003F05D3" w:rsidP="003856C9">
            <w:pPr>
              <w:pStyle w:val="Heading1"/>
            </w:pPr>
            <w:r>
              <w:t>ERGUS</w:t>
            </w:r>
          </w:p>
          <w:p w14:paraId="093E95EA" w14:textId="77777777" w:rsidR="00C420C8" w:rsidRPr="00C420C8" w:rsidRDefault="00C420C8" w:rsidP="005246B9">
            <w:pPr>
              <w:pStyle w:val="Grafik"/>
            </w:pPr>
            <w:r w:rsidRPr="00C420C8">
              <w:rPr>
                <w:noProof/>
                <w:lang w:bidi="id-ID"/>
              </w:rPr>
              <mc:AlternateContent>
                <mc:Choice Requires="wpg">
                  <w:drawing>
                    <wp:inline distT="0" distB="0" distL="0" distR="0" wp14:anchorId="3631F61D" wp14:editId="35BB7E64">
                      <wp:extent cx="329184" cy="329184"/>
                      <wp:effectExtent l="0" t="0" r="13970" b="13970"/>
                      <wp:docPr id="49" name="Grup 43" title="Ik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Bentuk bebas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Bentuk bebas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14BA3E" id="Grup 43" o:spid="_x0000_s1026" alt="Title: Ikon email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">
                      <v:shape id="Bentuk bebas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Bentuk bebas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4109F059" w14:textId="075A2959" w:rsidR="00C420C8" w:rsidRPr="00C420C8" w:rsidRDefault="003F05D3" w:rsidP="00441EB9">
            <w:pPr>
              <w:pStyle w:val="Heading3"/>
            </w:pPr>
            <w:r>
              <w:rPr>
                <w:caps w:val="0"/>
              </w:rPr>
              <w:t>ergus87@gmail.com</w:t>
            </w:r>
          </w:p>
          <w:p w14:paraId="355664F8" w14:textId="77777777" w:rsidR="00C420C8" w:rsidRPr="00C420C8" w:rsidRDefault="00C420C8" w:rsidP="005246B9">
            <w:pPr>
              <w:pStyle w:val="Grafik"/>
            </w:pPr>
            <w:r w:rsidRPr="00C420C8">
              <w:rPr>
                <w:noProof/>
                <w:lang w:bidi="id-ID"/>
              </w:rPr>
              <mc:AlternateContent>
                <mc:Choice Requires="wpg">
                  <w:drawing>
                    <wp:inline distT="0" distB="0" distL="0" distR="0" wp14:anchorId="74ECA395" wp14:editId="354C827E">
                      <wp:extent cx="329184" cy="329184"/>
                      <wp:effectExtent l="0" t="0" r="13970" b="13970"/>
                      <wp:docPr id="80" name="Grup 37" title="Ikon telep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Bentuk bebas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Bentuk bebas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E23FAD" id="Grup 37" o:spid="_x0000_s1026" alt="Title: Ikon telep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00C8MB4lAACg3gAADgAAAAAAAAAAAAAAAAAuAgAAZHJzL2Uyb0RvYy54&#10;bWxQSwECLQAUAAYACAAAACEAaEcb0NgAAAADAQAADwAAAAAAAAAAAAAAAAB4JwAAZHJzL2Rvd25y&#10;ZXYueG1sUEsFBgAAAAAEAAQA8wAAAH0oAAAAAA==&#10;">
                      <v:shape id="Bentuk bebas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Bentuk bebas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4E6C4161" w14:textId="1A8349E3" w:rsidR="00C420C8" w:rsidRPr="00C420C8" w:rsidRDefault="003F05D3" w:rsidP="00441EB9">
            <w:pPr>
              <w:pStyle w:val="Heading3"/>
            </w:pPr>
            <w:r>
              <w:t xml:space="preserve">0831 – 4006 – 3145 </w:t>
            </w:r>
          </w:p>
          <w:p w14:paraId="03578971" w14:textId="15AD3FAA" w:rsidR="00C420C8" w:rsidRPr="00C420C8" w:rsidRDefault="00C420C8" w:rsidP="00BD5342">
            <w:pPr>
              <w:pStyle w:val="Heading3"/>
              <w:jc w:val="both"/>
            </w:pP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Tabel tata letak sisi kiri"/>
            </w:tblPr>
            <w:tblGrid>
              <w:gridCol w:w="2922"/>
            </w:tblGrid>
            <w:tr w:rsidR="00C420C8" w:rsidRPr="005152F2" w14:paraId="506C07C0" w14:textId="77777777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50405E3C" w14:textId="77777777" w:rsidR="00C420C8" w:rsidRPr="00441EB9" w:rsidRDefault="00000000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sdt>
                    <w:sdtPr>
                      <w:alias w:val="Masukkan Tautan ke properti online lainnya:"/>
                      <w:tag w:val="Masukkan Tautan ke properti online lainnya:"/>
                      <w:id w:val="522055412"/>
                      <w:placeholder>
                        <w:docPart w:val="9BC9C1FDB09942559B85E06E47B00D5B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C420C8" w:rsidRPr="005152F2">
                        <w:rPr>
                          <w:lang w:bidi="id-ID"/>
                        </w:rPr>
                        <w:t>Tautan ke properti online lainnya: Blog/Situs Web/Portofolio</w:t>
                      </w:r>
                    </w:sdtContent>
                  </w:sdt>
                </w:p>
              </w:tc>
            </w:tr>
            <w:tr w:rsidR="00C420C8" w:rsidRPr="005152F2" w14:paraId="083C8897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5B72366D" w14:textId="77777777" w:rsidR="00C420C8" w:rsidRDefault="00000000" w:rsidP="002C77B9">
                  <w:pPr>
                    <w:pStyle w:val="Heading3"/>
                  </w:pPr>
                  <w:sdt>
                    <w:sdtPr>
                      <w:alias w:val="Tujuan:"/>
                      <w:tag w:val="Tujuan:"/>
                      <w:id w:val="319159961"/>
                      <w:placeholder>
                        <w:docPart w:val="F8FB8D05A7024D17B86B086691FD5990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C420C8">
                        <w:rPr>
                          <w:lang w:bidi="id-ID"/>
                        </w:rPr>
                        <w:t>Tujuan</w:t>
                      </w:r>
                    </w:sdtContent>
                  </w:sdt>
                </w:p>
                <w:p w14:paraId="479EE018" w14:textId="77777777" w:rsidR="00C420C8" w:rsidRDefault="00C420C8" w:rsidP="00616FF4">
                  <w:pPr>
                    <w:pStyle w:val="GarisGrafik"/>
                  </w:pPr>
                  <w:r>
                    <w:rPr>
                      <w:lang w:bidi="id-ID"/>
                    </w:rPr>
                    <mc:AlternateContent>
                      <mc:Choice Requires="wps">
                        <w:drawing>
                          <wp:inline distT="0" distB="0" distL="0" distR="0" wp14:anchorId="69AECE39" wp14:editId="722A4CD3">
                            <wp:extent cx="221615" cy="0"/>
                            <wp:effectExtent l="0" t="0" r="26035" b="19050"/>
                            <wp:docPr id="83" name="Konektor Lurus 83" title="Grafis gari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ADAA1ED" id="Konektor Lurus 83" o:spid="_x0000_s1026" alt="Title: Grafis gari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3507D328" w14:textId="05677199" w:rsidR="00C420C8" w:rsidRDefault="00BD5342" w:rsidP="00D11C4D">
                  <w:r>
                    <w:t>MENJADI SESEORANG YANG BERMANFAAT UNTUK ORANG LAIN DAN DIRI SENDIRI</w:t>
                  </w:r>
                </w:p>
              </w:tc>
            </w:tr>
            <w:tr w:rsidR="00C420C8" w:rsidRPr="005152F2" w14:paraId="639EFEA4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1550C148" w14:textId="77777777" w:rsidR="00C420C8" w:rsidRDefault="00000000" w:rsidP="0043426C">
                  <w:pPr>
                    <w:pStyle w:val="Heading3"/>
                  </w:pPr>
                  <w:sdt>
                    <w:sdtPr>
                      <w:alias w:val="Keterampilan:"/>
                      <w:tag w:val="Keterampilan:"/>
                      <w:id w:val="1490835561"/>
                      <w:placeholder>
                        <w:docPart w:val="072A3B5FC7154B5DB705653025FFF613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C420C8">
                        <w:rPr>
                          <w:lang w:bidi="id-ID"/>
                        </w:rPr>
                        <w:t>Keterampilan</w:t>
                      </w:r>
                    </w:sdtContent>
                  </w:sdt>
                </w:p>
                <w:p w14:paraId="56139204" w14:textId="77777777" w:rsidR="00C420C8" w:rsidRPr="005A7E57" w:rsidRDefault="00C420C8" w:rsidP="00616FF4">
                  <w:pPr>
                    <w:pStyle w:val="GarisGrafik"/>
                  </w:pPr>
                  <w:r>
                    <w:rPr>
                      <w:lang w:bidi="id-ID"/>
                    </w:rPr>
                    <mc:AlternateContent>
                      <mc:Choice Requires="wps">
                        <w:drawing>
                          <wp:inline distT="0" distB="0" distL="0" distR="0" wp14:anchorId="5BD23EF9" wp14:editId="2BC6CE45">
                            <wp:extent cx="221615" cy="0"/>
                            <wp:effectExtent l="0" t="0" r="26035" b="19050"/>
                            <wp:docPr id="84" name="Konektor Lurus 84" title="Grafis gari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962AA2D" id="Konektor Lurus 84" o:spid="_x0000_s1026" alt="Title: Grafis gari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0E217B38" w14:textId="77777777" w:rsidR="00C420C8" w:rsidRDefault="00DD3DEB" w:rsidP="00DD3DEB">
                  <w:pPr>
                    <w:pStyle w:val="ListParagraph"/>
                    <w:numPr>
                      <w:ilvl w:val="0"/>
                      <w:numId w:val="13"/>
                    </w:numPr>
                    <w:jc w:val="left"/>
                  </w:pPr>
                  <w:r>
                    <w:t>Dapat mengoperasikan komputer dengan baik</w:t>
                  </w:r>
                </w:p>
                <w:p w14:paraId="3A85C84F" w14:textId="77777777" w:rsidR="00DD3DEB" w:rsidRDefault="00DD3DEB" w:rsidP="00DD3DEB">
                  <w:pPr>
                    <w:pStyle w:val="ListParagraph"/>
                    <w:numPr>
                      <w:ilvl w:val="0"/>
                      <w:numId w:val="13"/>
                    </w:numPr>
                    <w:jc w:val="left"/>
                  </w:pPr>
                  <w:r>
                    <w:t>Dapat mengelola tim dengan baik</w:t>
                  </w:r>
                </w:p>
                <w:p w14:paraId="71B4A91E" w14:textId="77777777" w:rsidR="00DD3DEB" w:rsidRDefault="00BD5342" w:rsidP="00DD3DEB">
                  <w:pPr>
                    <w:pStyle w:val="ListParagraph"/>
                    <w:numPr>
                      <w:ilvl w:val="0"/>
                      <w:numId w:val="13"/>
                    </w:numPr>
                    <w:jc w:val="left"/>
                  </w:pPr>
                  <w:r>
                    <w:t>Memiliki pengetahuan dalam membuat website</w:t>
                  </w:r>
                </w:p>
                <w:p w14:paraId="7A66CE11" w14:textId="77777777" w:rsidR="00BD5342" w:rsidRDefault="00BD5342" w:rsidP="00DD3DEB">
                  <w:pPr>
                    <w:pStyle w:val="ListParagraph"/>
                    <w:numPr>
                      <w:ilvl w:val="0"/>
                      <w:numId w:val="13"/>
                    </w:numPr>
                    <w:jc w:val="left"/>
                  </w:pPr>
                  <w:r>
                    <w:t>Memilki kemampuan dalam mengoperasikan kamera ( canon d6000)</w:t>
                  </w:r>
                </w:p>
                <w:p w14:paraId="47D57965" w14:textId="62F9C0EB" w:rsidR="00BD5342" w:rsidRPr="005152F2" w:rsidRDefault="00BD5342" w:rsidP="00BD5342">
                  <w:pPr>
                    <w:pStyle w:val="ListParagraph"/>
                    <w:jc w:val="left"/>
                  </w:pPr>
                </w:p>
              </w:tc>
            </w:tr>
          </w:tbl>
          <w:p w14:paraId="659BC972" w14:textId="77777777" w:rsidR="00C420C8" w:rsidRPr="005152F2" w:rsidRDefault="00C420C8" w:rsidP="003856C9"/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Tabel tata letak sisi kanan"/>
            </w:tblPr>
            <w:tblGrid>
              <w:gridCol w:w="6680"/>
            </w:tblGrid>
            <w:tr w:rsidR="00C420C8" w14:paraId="05F50778" w14:textId="77777777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248BFB86" w14:textId="77777777" w:rsidR="00C420C8" w:rsidRPr="005152F2" w:rsidRDefault="00000000" w:rsidP="008F6337">
                  <w:pPr>
                    <w:pStyle w:val="Heading2"/>
                  </w:pPr>
                  <w:sdt>
                    <w:sdtPr>
                      <w:alias w:val="Pengalaman:"/>
                      <w:tag w:val="Pengalaman:"/>
                      <w:id w:val="1217937480"/>
                      <w:placeholder>
                        <w:docPart w:val="72D096D892464E80A916EA88F0A96ECA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C420C8" w:rsidRPr="00DD3DEB">
                        <w:rPr>
                          <w:b/>
                          <w:bCs/>
                          <w:lang w:bidi="id-ID"/>
                        </w:rPr>
                        <w:t>Pengalaman</w:t>
                      </w:r>
                    </w:sdtContent>
                  </w:sdt>
                </w:p>
                <w:p w14:paraId="293D06BE" w14:textId="068EAB50" w:rsidR="00C420C8" w:rsidRDefault="00DD3DEB" w:rsidP="002B3890">
                  <w:pPr>
                    <w:pStyle w:val="Heading4"/>
                  </w:pPr>
                  <w:r>
                    <w:t>Pengalaman organisasi</w:t>
                  </w:r>
                </w:p>
                <w:p w14:paraId="2BD03A91" w14:textId="2FEF3579" w:rsidR="00DD3DEB" w:rsidRPr="00DD3DEB" w:rsidRDefault="00DD3DEB" w:rsidP="00DD3DEB">
                  <w:pPr>
                    <w:pStyle w:val="Heading4"/>
                    <w:numPr>
                      <w:ilvl w:val="0"/>
                      <w:numId w:val="12"/>
                    </w:numPr>
                    <w:jc w:val="left"/>
                  </w:pPr>
                  <w:r>
                    <w:rPr>
                      <w:b w:val="0"/>
                      <w:bCs/>
                    </w:rPr>
                    <w:t>anggota mpk (majelis perwakilan kelas man 1 sambas)</w:t>
                  </w:r>
                </w:p>
                <w:p w14:paraId="53FCAE2C" w14:textId="5D9EAD9C" w:rsidR="00DD3DEB" w:rsidRPr="00DD3DEB" w:rsidRDefault="00DD3DEB" w:rsidP="00DD3DEB">
                  <w:pPr>
                    <w:pStyle w:val="Heading4"/>
                    <w:numPr>
                      <w:ilvl w:val="0"/>
                      <w:numId w:val="12"/>
                    </w:numPr>
                    <w:jc w:val="left"/>
                  </w:pPr>
                  <w:r>
                    <w:rPr>
                      <w:b w:val="0"/>
                      <w:bCs/>
                    </w:rPr>
                    <w:t>panitia 17 agustus (2021 – 2023 dusun sembua’ segantong )</w:t>
                  </w:r>
                </w:p>
                <w:p w14:paraId="125835E6" w14:textId="43413AAD" w:rsidR="00DD3DEB" w:rsidRPr="00DD3DEB" w:rsidRDefault="00DD3DEB" w:rsidP="00DD3DEB">
                  <w:pPr>
                    <w:pStyle w:val="Heading4"/>
                    <w:numPr>
                      <w:ilvl w:val="0"/>
                      <w:numId w:val="12"/>
                    </w:numPr>
                    <w:jc w:val="left"/>
                  </w:pPr>
                  <w:r>
                    <w:rPr>
                      <w:b w:val="0"/>
                      <w:bCs/>
                    </w:rPr>
                    <w:t>anggota bidang pdd dies natalis hmjmi 2024</w:t>
                  </w:r>
                </w:p>
                <w:p w14:paraId="73ACE07F" w14:textId="14DE76BC" w:rsidR="00DD3DEB" w:rsidRPr="00DD3DEB" w:rsidRDefault="00DD3DEB" w:rsidP="00DD3DEB">
                  <w:pPr>
                    <w:pStyle w:val="Heading4"/>
                    <w:numPr>
                      <w:ilvl w:val="0"/>
                      <w:numId w:val="12"/>
                    </w:numPr>
                    <w:jc w:val="left"/>
                  </w:pPr>
                  <w:r>
                    <w:rPr>
                      <w:b w:val="0"/>
                      <w:bCs/>
                    </w:rPr>
                    <w:t>co pidang pdd pekan ukmi 2024</w:t>
                  </w:r>
                </w:p>
                <w:p w14:paraId="334AED96" w14:textId="6AFA9013" w:rsidR="00DD3DEB" w:rsidRPr="00DD3DEB" w:rsidRDefault="00DD3DEB" w:rsidP="00DD3DEB">
                  <w:pPr>
                    <w:pStyle w:val="Heading4"/>
                    <w:numPr>
                      <w:ilvl w:val="0"/>
                      <w:numId w:val="12"/>
                    </w:numPr>
                    <w:jc w:val="left"/>
                  </w:pPr>
                  <w:r>
                    <w:rPr>
                      <w:b w:val="0"/>
                      <w:bCs/>
                    </w:rPr>
                    <w:t>anggota bidang perlengkapan pkkmb jurusan manajemen informatika 2024</w:t>
                  </w:r>
                </w:p>
                <w:p w14:paraId="77F6702A" w14:textId="195FFBF1" w:rsidR="00DD3DEB" w:rsidRPr="00DD3DEB" w:rsidRDefault="00DD3DEB" w:rsidP="00DD3DEB">
                  <w:pPr>
                    <w:pStyle w:val="Heading4"/>
                    <w:numPr>
                      <w:ilvl w:val="0"/>
                      <w:numId w:val="12"/>
                    </w:numPr>
                    <w:jc w:val="left"/>
                  </w:pPr>
                  <w:r>
                    <w:rPr>
                      <w:b w:val="0"/>
                      <w:bCs/>
                    </w:rPr>
                    <w:t>pic kegiatan one night get together hmjmi 2024</w:t>
                  </w:r>
                </w:p>
                <w:p w14:paraId="49247696" w14:textId="5684DFDA" w:rsidR="00DD3DEB" w:rsidRPr="00DD3DEB" w:rsidRDefault="00DD3DEB" w:rsidP="00DD3DEB">
                  <w:pPr>
                    <w:pStyle w:val="Heading4"/>
                    <w:numPr>
                      <w:ilvl w:val="0"/>
                      <w:numId w:val="12"/>
                    </w:numPr>
                    <w:jc w:val="left"/>
                  </w:pPr>
                  <w:r>
                    <w:rPr>
                      <w:b w:val="0"/>
                      <w:bCs/>
                    </w:rPr>
                    <w:t>ketua panitia musyawarah besar ilc 2024</w:t>
                  </w:r>
                </w:p>
                <w:p w14:paraId="25200729" w14:textId="36644E77" w:rsidR="00DD3DEB" w:rsidRPr="00DD3DEB" w:rsidRDefault="00DD3DEB" w:rsidP="00DD3DEB">
                  <w:pPr>
                    <w:pStyle w:val="Heading4"/>
                    <w:numPr>
                      <w:ilvl w:val="0"/>
                      <w:numId w:val="12"/>
                    </w:numPr>
                    <w:jc w:val="left"/>
                  </w:pPr>
                  <w:r>
                    <w:rPr>
                      <w:b w:val="0"/>
                      <w:bCs/>
                    </w:rPr>
                    <w:t>ketua panitia ukmi berbagi 2025</w:t>
                  </w:r>
                </w:p>
                <w:p w14:paraId="23939B38" w14:textId="3A7668C0" w:rsidR="00DD3DEB" w:rsidRPr="00DD3DEB" w:rsidRDefault="00DD3DEB" w:rsidP="00DD3DEB">
                  <w:pPr>
                    <w:pStyle w:val="Heading4"/>
                    <w:numPr>
                      <w:ilvl w:val="0"/>
                      <w:numId w:val="12"/>
                    </w:numPr>
                    <w:jc w:val="left"/>
                  </w:pPr>
                  <w:r>
                    <w:rPr>
                      <w:b w:val="0"/>
                      <w:bCs/>
                    </w:rPr>
                    <w:t>co humas upgrading hmjmi 2025</w:t>
                  </w:r>
                </w:p>
                <w:p w14:paraId="2E19EB09" w14:textId="5586AC70" w:rsidR="00DD3DEB" w:rsidRPr="002D1A1E" w:rsidRDefault="00DD3DEB" w:rsidP="00DD3DEB">
                  <w:pPr>
                    <w:pStyle w:val="Heading4"/>
                    <w:numPr>
                      <w:ilvl w:val="0"/>
                      <w:numId w:val="12"/>
                    </w:numPr>
                    <w:jc w:val="left"/>
                  </w:pPr>
                  <w:r>
                    <w:rPr>
                      <w:b w:val="0"/>
                      <w:bCs/>
                    </w:rPr>
                    <w:t>co acara milad imtek 2025</w:t>
                  </w:r>
                </w:p>
                <w:p w14:paraId="6FCAA801" w14:textId="68F83094" w:rsidR="002D1A1E" w:rsidRPr="00DD3DEB" w:rsidRDefault="002D1A1E" w:rsidP="00DD3DEB">
                  <w:pPr>
                    <w:pStyle w:val="Heading4"/>
                    <w:numPr>
                      <w:ilvl w:val="0"/>
                      <w:numId w:val="12"/>
                    </w:numPr>
                    <w:jc w:val="left"/>
                  </w:pPr>
                  <w:r>
                    <w:rPr>
                      <w:b w:val="0"/>
                      <w:bCs/>
                    </w:rPr>
                    <w:t xml:space="preserve">Ketua bidang mitra dan kerjasama hmjmi </w:t>
                  </w:r>
                  <w:r w:rsidR="00853CF0">
                    <w:rPr>
                      <w:b w:val="0"/>
                      <w:bCs/>
                    </w:rPr>
                    <w:t>(</w:t>
                  </w:r>
                  <w:r>
                    <w:rPr>
                      <w:b w:val="0"/>
                      <w:bCs/>
                    </w:rPr>
                    <w:t>202</w:t>
                  </w:r>
                  <w:r w:rsidR="00853CF0">
                    <w:rPr>
                      <w:b w:val="0"/>
                      <w:bCs/>
                    </w:rPr>
                    <w:t>4 – 2025)</w:t>
                  </w:r>
                </w:p>
                <w:p w14:paraId="4980C4BD" w14:textId="77777777" w:rsidR="00DD3DEB" w:rsidRDefault="00DD3DEB" w:rsidP="00DD3DEB">
                  <w:pPr>
                    <w:pStyle w:val="Heading4"/>
                  </w:pPr>
                </w:p>
                <w:p w14:paraId="2DDE336B" w14:textId="2ADC3CD1" w:rsidR="00DD3DEB" w:rsidRDefault="00DD3DEB" w:rsidP="00DD3DEB">
                  <w:pPr>
                    <w:pStyle w:val="Heading4"/>
                  </w:pPr>
                  <w:r>
                    <w:t xml:space="preserve">Pengalaman </w:t>
                  </w:r>
                  <w:r w:rsidR="00BD5342">
                    <w:t>AKADEMIK</w:t>
                  </w:r>
                </w:p>
                <w:p w14:paraId="09F78117" w14:textId="7006838B" w:rsidR="00BD5342" w:rsidRPr="00BD5342" w:rsidRDefault="00BD5342" w:rsidP="00BD5342">
                  <w:pPr>
                    <w:pStyle w:val="Heading4"/>
                    <w:numPr>
                      <w:ilvl w:val="0"/>
                      <w:numId w:val="12"/>
                    </w:numPr>
                    <w:jc w:val="left"/>
                  </w:pPr>
                  <w:r>
                    <w:rPr>
                      <w:b w:val="0"/>
                      <w:bCs/>
                    </w:rPr>
                    <w:t>juara 1 lomba syarhil qur’an man 1 sambas</w:t>
                  </w:r>
                </w:p>
                <w:p w14:paraId="7AE3476C" w14:textId="4C19420C" w:rsidR="00BD5342" w:rsidRPr="00BD5342" w:rsidRDefault="00BD5342" w:rsidP="00BD5342">
                  <w:pPr>
                    <w:pStyle w:val="Heading4"/>
                    <w:numPr>
                      <w:ilvl w:val="0"/>
                      <w:numId w:val="12"/>
                    </w:numPr>
                    <w:jc w:val="left"/>
                  </w:pPr>
                  <w:r>
                    <w:rPr>
                      <w:b w:val="0"/>
                      <w:bCs/>
                    </w:rPr>
                    <w:t>juara 1 lomba tilawah dusun sembua’ segantong</w:t>
                  </w:r>
                </w:p>
                <w:p w14:paraId="3D970D59" w14:textId="68A80895" w:rsidR="00BD5342" w:rsidRPr="00BD5342" w:rsidRDefault="00BD5342" w:rsidP="00BD5342">
                  <w:pPr>
                    <w:pStyle w:val="Heading4"/>
                    <w:numPr>
                      <w:ilvl w:val="0"/>
                      <w:numId w:val="12"/>
                    </w:numPr>
                    <w:jc w:val="left"/>
                  </w:pPr>
                  <w:r>
                    <w:rPr>
                      <w:b w:val="0"/>
                      <w:bCs/>
                    </w:rPr>
                    <w:t>membuat website berbasis pbo</w:t>
                  </w:r>
                </w:p>
                <w:p w14:paraId="48948D14" w14:textId="777DD525" w:rsidR="00C420C8" w:rsidRDefault="00BD5342" w:rsidP="00BD5342">
                  <w:pPr>
                    <w:pStyle w:val="Heading4"/>
                    <w:numPr>
                      <w:ilvl w:val="0"/>
                      <w:numId w:val="12"/>
                    </w:numPr>
                    <w:jc w:val="left"/>
                  </w:pPr>
                  <w:r>
                    <w:rPr>
                      <w:b w:val="0"/>
                      <w:bCs/>
                    </w:rPr>
                    <w:t>membuat website menggunakan framework laravel dan codeigniter</w:t>
                  </w:r>
                </w:p>
              </w:tc>
            </w:tr>
            <w:tr w:rsidR="00C420C8" w14:paraId="5B2A6F49" w14:textId="77777777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4FB3F699" w14:textId="52E632DF" w:rsidR="00C420C8" w:rsidRPr="0043426C" w:rsidRDefault="00000000" w:rsidP="003F05D3">
                  <w:pPr>
                    <w:pStyle w:val="Heading2"/>
                  </w:pPr>
                  <w:sdt>
                    <w:sdtPr>
                      <w:alias w:val="Pendidikan:"/>
                      <w:tag w:val="Pendidikan:"/>
                      <w:id w:val="1349516922"/>
                      <w:placeholder>
                        <w:docPart w:val="81882C0CC80F4494A68131B99D5C1BFA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C420C8" w:rsidRPr="00DD3DEB">
                        <w:rPr>
                          <w:b/>
                          <w:bCs/>
                          <w:lang w:bidi="id-ID"/>
                        </w:rPr>
                        <w:t>Pendidikan</w:t>
                      </w:r>
                    </w:sdtContent>
                  </w:sdt>
                </w:p>
                <w:p w14:paraId="42CC873A" w14:textId="6AFBD240" w:rsidR="00C420C8" w:rsidRDefault="003F05D3" w:rsidP="003F05D3">
                  <w:pPr>
                    <w:pStyle w:val="ListParagraph"/>
                    <w:numPr>
                      <w:ilvl w:val="0"/>
                      <w:numId w:val="11"/>
                    </w:numPr>
                    <w:jc w:val="left"/>
                  </w:pPr>
                  <w:r>
                    <w:t xml:space="preserve">SDN 36 SEMBUA’ SEGANTONG (2013 – 2015) </w:t>
                  </w:r>
                </w:p>
                <w:p w14:paraId="1E637207" w14:textId="75553389" w:rsidR="003F05D3" w:rsidRDefault="003F05D3" w:rsidP="003F05D3">
                  <w:pPr>
                    <w:pStyle w:val="ListParagraph"/>
                    <w:numPr>
                      <w:ilvl w:val="0"/>
                      <w:numId w:val="11"/>
                    </w:numPr>
                    <w:jc w:val="left"/>
                  </w:pPr>
                  <w:r>
                    <w:t>SMPN 5 TELUK KERAMAT (2015 – 2017)</w:t>
                  </w:r>
                </w:p>
                <w:p w14:paraId="030CAA4F" w14:textId="4E1A9C05" w:rsidR="003F05D3" w:rsidRDefault="003F05D3" w:rsidP="003F05D3">
                  <w:pPr>
                    <w:pStyle w:val="ListParagraph"/>
                    <w:numPr>
                      <w:ilvl w:val="0"/>
                      <w:numId w:val="11"/>
                    </w:numPr>
                    <w:jc w:val="left"/>
                  </w:pPr>
                  <w:r>
                    <w:t>MAN 1 SAMBAS ( 2017 – 2023)</w:t>
                  </w:r>
                </w:p>
                <w:p w14:paraId="43597D58" w14:textId="6B896DEE" w:rsidR="003F05D3" w:rsidRDefault="003F05D3" w:rsidP="003F05D3">
                  <w:pPr>
                    <w:pStyle w:val="ListParagraph"/>
                    <w:numPr>
                      <w:ilvl w:val="0"/>
                      <w:numId w:val="11"/>
                    </w:numPr>
                    <w:jc w:val="left"/>
                  </w:pPr>
                  <w:r>
                    <w:t>POLITEKNIK NEGERI SAMBAS ( 2023 – Sekarang)</w:t>
                  </w:r>
                </w:p>
              </w:tc>
            </w:tr>
            <w:tr w:rsidR="00C420C8" w14:paraId="014D781E" w14:textId="77777777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14:paraId="356F138A" w14:textId="3270231E" w:rsidR="00C420C8" w:rsidRDefault="00C420C8" w:rsidP="008F6337"/>
              </w:tc>
            </w:tr>
          </w:tbl>
          <w:p w14:paraId="1405C85B" w14:textId="77777777" w:rsidR="00C420C8" w:rsidRPr="005152F2" w:rsidRDefault="00C420C8" w:rsidP="003856C9"/>
        </w:tc>
      </w:tr>
    </w:tbl>
    <w:p w14:paraId="10FC32B5" w14:textId="77777777" w:rsidR="003F5FDB" w:rsidRDefault="003F5FDB" w:rsidP="00BD5342">
      <w:pPr>
        <w:pStyle w:val="NoSpacing"/>
        <w:jc w:val="left"/>
      </w:pPr>
    </w:p>
    <w:sectPr w:rsidR="003F5FDB" w:rsidSect="00EE3596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69E51" w14:textId="77777777" w:rsidR="00331B27" w:rsidRDefault="00331B27" w:rsidP="003856C9">
      <w:pPr>
        <w:spacing w:after="0" w:line="240" w:lineRule="auto"/>
      </w:pPr>
      <w:r>
        <w:separator/>
      </w:r>
    </w:p>
  </w:endnote>
  <w:endnote w:type="continuationSeparator" w:id="0">
    <w:p w14:paraId="47ED4C42" w14:textId="77777777" w:rsidR="00331B27" w:rsidRDefault="00331B27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Majalla U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E30B1" w14:textId="77777777" w:rsidR="003856C9" w:rsidRDefault="007803B7" w:rsidP="007803B7">
    <w:pPr>
      <w:pStyle w:val="Footer"/>
    </w:pPr>
    <w:r w:rsidRPr="00DC79BB">
      <w:rPr>
        <w:noProof/>
        <w:lang w:bidi="id-ID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0B1EC4CC" wp14:editId="3670890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Bentuk bebas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Bentuk bebas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Bentuk bebas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Bentuk bebas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Bentuk bebas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Bentuk bebas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Bentuk bebas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Bentuk bebas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Bentuk bebas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2D54273" id="Grup 4" o:spid="_x0000_s1026" alt="&quot;&quot;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">
              <o:lock v:ext="edit" aspectratio="t"/>
              <v:shape id="Bentuk bebas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Bentuk bebas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Bentuk bebas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Bentuk bebas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Bentuk bebas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Bentuk bebas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Bentuk bebas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Bentuk bebas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Bentuk bebas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id-ID"/>
          </w:rPr>
          <w:fldChar w:fldCharType="begin"/>
        </w:r>
        <w:r w:rsidR="001765FE">
          <w:rPr>
            <w:lang w:bidi="id-ID"/>
          </w:rPr>
          <w:instrText xml:space="preserve"> PAGE   \* MERGEFORMAT </w:instrText>
        </w:r>
        <w:r w:rsidR="001765FE">
          <w:rPr>
            <w:lang w:bidi="id-ID"/>
          </w:rPr>
          <w:fldChar w:fldCharType="separate"/>
        </w:r>
        <w:r w:rsidR="003F5FDB">
          <w:rPr>
            <w:noProof/>
            <w:lang w:bidi="id-ID"/>
          </w:rPr>
          <w:t>2</w:t>
        </w:r>
        <w:r w:rsidR="001765FE">
          <w:rPr>
            <w:noProof/>
            <w:lang w:bidi="id-ID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AFA21" w14:textId="77777777" w:rsidR="001765FE" w:rsidRDefault="00DC79BB">
    <w:pPr>
      <w:pStyle w:val="Footer"/>
    </w:pPr>
    <w:r w:rsidRPr="00DC79BB">
      <w:rPr>
        <w:noProof/>
        <w:lang w:bidi="id-ID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2B67554D" wp14:editId="36403A5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Bentuk bebas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Bentuk bebas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Bentuk bebas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Bentuk bebas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Bentuk bebas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Bentuk bebas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Bentuk bebas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Bentuk bebas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Bentuk bebas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32AC666" id="Grup 4" o:spid="_x0000_s1026" alt="&quot;&quot;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">
              <o:lock v:ext="edit" aspectratio="t"/>
              <v:shape id="Bentuk bebas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Bentuk bebas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Bentuk bebas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Bentuk bebas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Bentuk bebas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Bentuk bebas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Bentuk bebas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Bentuk bebas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Bentuk bebas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F7A44" w14:textId="77777777" w:rsidR="00331B27" w:rsidRDefault="00331B27" w:rsidP="003856C9">
      <w:pPr>
        <w:spacing w:after="0" w:line="240" w:lineRule="auto"/>
      </w:pPr>
      <w:r>
        <w:separator/>
      </w:r>
    </w:p>
  </w:footnote>
  <w:footnote w:type="continuationSeparator" w:id="0">
    <w:p w14:paraId="2054D61B" w14:textId="77777777" w:rsidR="00331B27" w:rsidRDefault="00331B27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BEABD" w14:textId="77777777" w:rsidR="003856C9" w:rsidRDefault="007803B7">
    <w:pPr>
      <w:pStyle w:val="Header"/>
    </w:pPr>
    <w:r w:rsidRPr="00DC79BB">
      <w:rPr>
        <w:noProof/>
        <w:lang w:bidi="id-ID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56D08EFA" wp14:editId="1A09F59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Bentuk bebas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Bentuk bebas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Bentuk bebas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Bentuk bebas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Bentuk bebas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Bentuk bebas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Bentuk bebas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Bentuk bebas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Bentuk bebas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Bentuk bebas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CB27079" id="Grup 17" o:spid="_x0000_s1026" alt="&quot;&quot;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">
              <o:lock v:ext="edit" aspectratio="t"/>
              <v:shape id="Bentuk bebas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Bentuk bebas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Bentuk bebas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Bentuk bebas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Bentuk bebas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Bentuk bebas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Bentuk bebas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Bentuk bebas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Bentuk bebas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Bentuk bebas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B22E3" w14:textId="77777777" w:rsidR="00DC79BB" w:rsidRDefault="00DC79BB">
    <w:pPr>
      <w:pStyle w:val="Header"/>
    </w:pPr>
    <w:r w:rsidRPr="00DC79BB">
      <w:rPr>
        <w:noProof/>
        <w:lang w:bidi="id-ID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16456687" wp14:editId="7F7AF71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Bentuk bebas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Bentuk bebas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Bentuk bebas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Bentuk bebas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Bentuk bebas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Bentuk bebas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Bentuk bebas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Bentuk bebas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Bentuk bebas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Bentuk bebas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83939C7" id="Grup 17" o:spid="_x0000_s1026" alt="&quot;&quot;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">
              <o:lock v:ext="edit" aspectratio="t"/>
              <v:shape id="Bentuk bebas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Bentuk bebas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Bentuk bebas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Bentuk bebas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Bentuk bebas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Bentuk bebas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Bentuk bebas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Bentuk bebas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Bentuk bebas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Bentuk bebas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0462AD"/>
    <w:multiLevelType w:val="hybridMultilevel"/>
    <w:tmpl w:val="55BA445A"/>
    <w:lvl w:ilvl="0" w:tplc="AB042CA6">
      <w:start w:val="83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6573A7"/>
    <w:multiLevelType w:val="hybridMultilevel"/>
    <w:tmpl w:val="79C2A49A"/>
    <w:lvl w:ilvl="0" w:tplc="897E4474">
      <w:start w:val="831"/>
      <w:numFmt w:val="bullet"/>
      <w:lvlText w:val="-"/>
      <w:lvlJc w:val="left"/>
      <w:pPr>
        <w:ind w:left="720" w:hanging="360"/>
      </w:pPr>
      <w:rPr>
        <w:rFonts w:ascii="Gill Sans MT" w:eastAsiaTheme="majorEastAsia" w:hAnsi="Gill Sans MT" w:cstheme="maj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820155"/>
    <w:multiLevelType w:val="hybridMultilevel"/>
    <w:tmpl w:val="4322F966"/>
    <w:lvl w:ilvl="0" w:tplc="42562BB0">
      <w:start w:val="83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543027">
    <w:abstractNumId w:val="9"/>
  </w:num>
  <w:num w:numId="2" w16cid:durableId="1686132821">
    <w:abstractNumId w:val="7"/>
  </w:num>
  <w:num w:numId="3" w16cid:durableId="1844931234">
    <w:abstractNumId w:val="6"/>
  </w:num>
  <w:num w:numId="4" w16cid:durableId="1322466080">
    <w:abstractNumId w:val="5"/>
  </w:num>
  <w:num w:numId="5" w16cid:durableId="1861550883">
    <w:abstractNumId w:val="4"/>
  </w:num>
  <w:num w:numId="6" w16cid:durableId="657735811">
    <w:abstractNumId w:val="8"/>
  </w:num>
  <w:num w:numId="7" w16cid:durableId="325785568">
    <w:abstractNumId w:val="3"/>
  </w:num>
  <w:num w:numId="8" w16cid:durableId="1784424337">
    <w:abstractNumId w:val="2"/>
  </w:num>
  <w:num w:numId="9" w16cid:durableId="1664435694">
    <w:abstractNumId w:val="1"/>
  </w:num>
  <w:num w:numId="10" w16cid:durableId="1543860168">
    <w:abstractNumId w:val="0"/>
  </w:num>
  <w:num w:numId="11" w16cid:durableId="836729431">
    <w:abstractNumId w:val="12"/>
  </w:num>
  <w:num w:numId="12" w16cid:durableId="756900975">
    <w:abstractNumId w:val="11"/>
  </w:num>
  <w:num w:numId="13" w16cid:durableId="21210989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D3"/>
    <w:rsid w:val="00052BE1"/>
    <w:rsid w:val="0007412A"/>
    <w:rsid w:val="0010199E"/>
    <w:rsid w:val="0010257B"/>
    <w:rsid w:val="001166C2"/>
    <w:rsid w:val="00133405"/>
    <w:rsid w:val="001503AC"/>
    <w:rsid w:val="001765FE"/>
    <w:rsid w:val="0019561F"/>
    <w:rsid w:val="001B32D2"/>
    <w:rsid w:val="00283B81"/>
    <w:rsid w:val="00293B83"/>
    <w:rsid w:val="002A3621"/>
    <w:rsid w:val="002A4C3B"/>
    <w:rsid w:val="002B3890"/>
    <w:rsid w:val="002B7747"/>
    <w:rsid w:val="002C4E8C"/>
    <w:rsid w:val="002C77B9"/>
    <w:rsid w:val="002D1A1E"/>
    <w:rsid w:val="002F485A"/>
    <w:rsid w:val="003053D9"/>
    <w:rsid w:val="00331B27"/>
    <w:rsid w:val="003346EE"/>
    <w:rsid w:val="003856C9"/>
    <w:rsid w:val="00396369"/>
    <w:rsid w:val="003F05D3"/>
    <w:rsid w:val="003F4D31"/>
    <w:rsid w:val="003F5FDB"/>
    <w:rsid w:val="0043426C"/>
    <w:rsid w:val="00441EB9"/>
    <w:rsid w:val="00463463"/>
    <w:rsid w:val="00473EF8"/>
    <w:rsid w:val="004760E5"/>
    <w:rsid w:val="004A64E0"/>
    <w:rsid w:val="004C35D5"/>
    <w:rsid w:val="004D03FF"/>
    <w:rsid w:val="004D22BB"/>
    <w:rsid w:val="004F5CB9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6FF4"/>
    <w:rsid w:val="006A3CE7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53CF0"/>
    <w:rsid w:val="008C7CA2"/>
    <w:rsid w:val="008F6337"/>
    <w:rsid w:val="00914DAF"/>
    <w:rsid w:val="0093286E"/>
    <w:rsid w:val="009D1627"/>
    <w:rsid w:val="00A30080"/>
    <w:rsid w:val="00A42F91"/>
    <w:rsid w:val="00AF1258"/>
    <w:rsid w:val="00B01E52"/>
    <w:rsid w:val="00B550FC"/>
    <w:rsid w:val="00B85871"/>
    <w:rsid w:val="00B93310"/>
    <w:rsid w:val="00BB3B21"/>
    <w:rsid w:val="00BC1F18"/>
    <w:rsid w:val="00BC273D"/>
    <w:rsid w:val="00BD2E58"/>
    <w:rsid w:val="00BD5342"/>
    <w:rsid w:val="00BF0CB3"/>
    <w:rsid w:val="00BF6BAB"/>
    <w:rsid w:val="00C007A5"/>
    <w:rsid w:val="00C420C8"/>
    <w:rsid w:val="00C4403A"/>
    <w:rsid w:val="00C705AB"/>
    <w:rsid w:val="00CE6306"/>
    <w:rsid w:val="00D11C4D"/>
    <w:rsid w:val="00D5067A"/>
    <w:rsid w:val="00DC0F74"/>
    <w:rsid w:val="00DC79BB"/>
    <w:rsid w:val="00DD3DEB"/>
    <w:rsid w:val="00DF0A0F"/>
    <w:rsid w:val="00E34D58"/>
    <w:rsid w:val="00E941EF"/>
    <w:rsid w:val="00EB1C1B"/>
    <w:rsid w:val="00EE3596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C63B7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arisGrafik">
    <w:name w:val="Garis Grafik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fik">
    <w:name w:val="Grafik"/>
    <w:basedOn w:val="Normal"/>
    <w:next w:val="Heading3"/>
    <w:link w:val="KarakterGrafik"/>
    <w:uiPriority w:val="10"/>
    <w:qFormat/>
    <w:rsid w:val="00C420C8"/>
    <w:pPr>
      <w:spacing w:before="320" w:after="80"/>
    </w:pPr>
  </w:style>
  <w:style w:type="character" w:customStyle="1" w:styleId="KarakterGrafik">
    <w:name w:val="Karakter Grafik"/>
    <w:basedOn w:val="DefaultParagraphFont"/>
    <w:link w:val="Grafik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Book%20Hype\AppData\Roaming\Microsoft\Templates\Resume%20kreatif,%20didesain%20oleh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C9C1FDB09942559B85E06E47B00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3B8D6-8FFE-4EDD-A3C9-582590829678}"/>
      </w:docPartPr>
      <w:docPartBody>
        <w:p w:rsidR="007C52EA" w:rsidRDefault="00000000">
          <w:pPr>
            <w:pStyle w:val="9BC9C1FDB09942559B85E06E47B00D5B"/>
          </w:pPr>
          <w:r w:rsidRPr="005152F2">
            <w:rPr>
              <w:lang w:bidi="id-ID"/>
            </w:rPr>
            <w:t>Tautan ke properti online lainnya: Blog/Situs Web/Portofolio</w:t>
          </w:r>
        </w:p>
      </w:docPartBody>
    </w:docPart>
    <w:docPart>
      <w:docPartPr>
        <w:name w:val="F8FB8D05A7024D17B86B086691FD5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03339-5499-48AE-A987-63ADDC5981D6}"/>
      </w:docPartPr>
      <w:docPartBody>
        <w:p w:rsidR="007C52EA" w:rsidRDefault="00000000">
          <w:pPr>
            <w:pStyle w:val="F8FB8D05A7024D17B86B086691FD5990"/>
          </w:pPr>
          <w:r>
            <w:rPr>
              <w:lang w:bidi="id-ID"/>
            </w:rPr>
            <w:t>Tujuan</w:t>
          </w:r>
        </w:p>
      </w:docPartBody>
    </w:docPart>
    <w:docPart>
      <w:docPartPr>
        <w:name w:val="072A3B5FC7154B5DB705653025FFF6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5A374-FB35-4D6F-8C22-169D8EF770D4}"/>
      </w:docPartPr>
      <w:docPartBody>
        <w:p w:rsidR="007C52EA" w:rsidRDefault="00000000">
          <w:pPr>
            <w:pStyle w:val="072A3B5FC7154B5DB705653025FFF613"/>
          </w:pPr>
          <w:r>
            <w:rPr>
              <w:lang w:bidi="id-ID"/>
            </w:rPr>
            <w:t>Keterampilan</w:t>
          </w:r>
        </w:p>
      </w:docPartBody>
    </w:docPart>
    <w:docPart>
      <w:docPartPr>
        <w:name w:val="72D096D892464E80A916EA88F0A96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1FE19-60EB-4FFA-BEF6-3AAF159119B3}"/>
      </w:docPartPr>
      <w:docPartBody>
        <w:p w:rsidR="007C52EA" w:rsidRDefault="00000000">
          <w:pPr>
            <w:pStyle w:val="72D096D892464E80A916EA88F0A96ECA"/>
          </w:pPr>
          <w:r w:rsidRPr="005152F2">
            <w:rPr>
              <w:lang w:bidi="id-ID"/>
            </w:rPr>
            <w:t>Pengalaman</w:t>
          </w:r>
        </w:p>
      </w:docPartBody>
    </w:docPart>
    <w:docPart>
      <w:docPartPr>
        <w:name w:val="81882C0CC80F4494A68131B99D5C1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89194-D40F-4750-96DC-84F55AE4D1BA}"/>
      </w:docPartPr>
      <w:docPartBody>
        <w:p w:rsidR="007C52EA" w:rsidRDefault="00000000">
          <w:pPr>
            <w:pStyle w:val="81882C0CC80F4494A68131B99D5C1BFA"/>
          </w:pPr>
          <w:r w:rsidRPr="005152F2">
            <w:rPr>
              <w:lang w:bidi="id-ID"/>
            </w:rPr>
            <w:t>Pendidikan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Majalla U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EE9"/>
    <w:rsid w:val="0006298E"/>
    <w:rsid w:val="00133405"/>
    <w:rsid w:val="007C52EA"/>
    <w:rsid w:val="00A30080"/>
    <w:rsid w:val="00A6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C9C1FDB09942559B85E06E47B00D5B">
    <w:name w:val="9BC9C1FDB09942559B85E06E47B00D5B"/>
  </w:style>
  <w:style w:type="paragraph" w:customStyle="1" w:styleId="F8FB8D05A7024D17B86B086691FD5990">
    <w:name w:val="F8FB8D05A7024D17B86B086691FD5990"/>
  </w:style>
  <w:style w:type="paragraph" w:customStyle="1" w:styleId="072A3B5FC7154B5DB705653025FFF613">
    <w:name w:val="072A3B5FC7154B5DB705653025FFF613"/>
  </w:style>
  <w:style w:type="paragraph" w:customStyle="1" w:styleId="72D096D892464E80A916EA88F0A96ECA">
    <w:name w:val="72D096D892464E80A916EA88F0A96ECA"/>
  </w:style>
  <w:style w:type="paragraph" w:customStyle="1" w:styleId="81882C0CC80F4494A68131B99D5C1BFA">
    <w:name w:val="81882C0CC80F4494A68131B99D5C1B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CA302A-1316-4F52-91CA-11366B76961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DEDA65C-4501-4B98-B4CE-9F64975487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7A8CF2-B2A0-473F-91C8-99D7AFE2D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kreatif, didesain oleh MOO</Template>
  <TotalTime>0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2025-07-27T01:55:00Z</dcterms:created>
  <dcterms:modified xsi:type="dcterms:W3CDTF">2025-07-27T02:17:00Z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